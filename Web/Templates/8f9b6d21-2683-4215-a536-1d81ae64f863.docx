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LTCD/13/2016/Abadir Cof Trading PLC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4/20/2016 4:45:17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Abadir Cof Trading PLC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6/27/2013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E.Hararghe</w:t>
          </w:r>
        </w:p>
      </w:tc>
      <w:tc>
        <w:p>
          <w:r>
            <w:t>Girawa</w:t>
          </w:r>
        </w:p>
      </w:tc>
      <w:tc>
        <w:p>
          <w:r>
            <w:t>Diredawa</w:t>
          </w:r>
        </w:p>
      </w:tc>
      <w:tc>
        <w:p>
          <w:r>
            <w:t>0 Km</w:t>
          </w:r>
        </w:p>
      </w:tc>
      <w:tc>
        <w:p>
          <w:r>
            <w:t>53.00</w:t>
          </w:r>
        </w:p>
      </w:tc>
    </w:tr>
    <w:tr>
      <w:tc>
        <w:p>
          <w:r>
            <w:t>2</w:t>
          </w:r>
        </w:p>
      </w:tc>
      <w:tc>
        <w:p>
          <w:r>
            <w:t>E.Hararghe</w:t>
          </w:r>
        </w:p>
      </w:tc>
      <w:tc>
        <w:p>
          <w:r>
            <w:t>Kurfa Chelie</w:t>
          </w:r>
        </w:p>
      </w:tc>
      <w:tc>
        <w:p>
          <w:r>
            <w:t>Diredawa</w:t>
          </w:r>
        </w:p>
      </w:tc>
      <w:tc>
        <w:p>
          <w:r>
            <w:t>0 Km</w:t>
          </w:r>
        </w:p>
      </w:tc>
      <w:tc>
        <w:p>
          <w:r>
            <w:t>37.00</w:t>
          </w:r>
        </w:p>
      </w:tc>
    </w:tr>
    <w:tr>
      <w:tc>
        <w:p>
          <w:r>
            <w:t>3</w:t>
          </w:r>
        </w:p>
      </w:tc>
      <w:tc>
        <w:p>
          <w:r>
            <w:t>E.Hararghe</w:t>
          </w:r>
        </w:p>
      </w:tc>
      <w:tc>
        <w:p>
          <w:r>
            <w:t>Fedis</w:t>
          </w:r>
        </w:p>
      </w:tc>
      <w:tc>
        <w:p>
          <w:r>
            <w:t>Shenile Diredawa</w:t>
          </w:r>
        </w:p>
      </w:tc>
      <w:tc>
        <w:p>
          <w:r>
            <w:t>0 Km</w:t>
          </w:r>
        </w:p>
      </w:tc>
      <w:tc>
        <w:p>
          <w:r>
            <w:t>36.97</w:t>
          </w:r>
        </w:p>
      </w:tc>
    </w:tr>
    <w:tr>
      <w:tc>
        <w:p>
          <w:r>
            <w:t>4</w:t>
          </w:r>
        </w:p>
      </w:tc>
      <w:tc>
        <w:p>
          <w:r>
            <w:t>E.Hararghe</w:t>
          </w:r>
        </w:p>
      </w:tc>
      <w:tc>
        <w:p>
          <w:r>
            <w:t>Gola Oda</w:t>
          </w:r>
        </w:p>
      </w:tc>
      <w:tc>
        <w:p>
          <w:r>
            <w:t>Shenile Diredawa</w:t>
          </w:r>
        </w:p>
      </w:tc>
      <w:tc>
        <w:p>
          <w:r>
            <w:t>0 Km</w:t>
          </w:r>
        </w:p>
      </w:tc>
      <w:tc>
        <w:p>
          <w:r>
            <w:t>91.89</w:t>
          </w:r>
        </w:p>
      </w:tc>
    </w:tr>
    <w:tr>
      <w:tc>
        <w:p>
          <w:r>
            <w:t>5</w:t>
          </w:r>
        </w:p>
      </w:tc>
      <w:tc>
        <w:p>
          <w:r>
            <w:t>E.Hararghe</w:t>
          </w:r>
        </w:p>
      </w:tc>
      <w:tc>
        <w:p>
          <w:r>
            <w:t>Midaga tola</w:t>
          </w:r>
        </w:p>
      </w:tc>
      <w:tc>
        <w:p>
          <w:r>
            <w:t>Shenile Diredawa</w:t>
          </w:r>
        </w:p>
      </w:tc>
      <w:tc>
        <w:p>
          <w:r>
            <w:t>0 Km</w:t>
          </w:r>
        </w:p>
      </w:tc>
      <w:tc>
        <w:p>
          <w:r>
            <w:t>43.44</w:t>
          </w:r>
        </w:p>
      </w:tc>
    </w:tr>
    <w:tr>
      <w:tc>
        <w:p>
          <w:r>
            <w:t> </w:t>
          </w:r>
        </w:p>
      </w:tc>
    </w:tr>
    <w:tr>
      <w:tc>
        <w:p>
          <w:r>
            <w:t>Region: </w:t>
          </w:r>
        </w:p>
      </w:tc>
      <w:tc>
        <w:p>
          <w:r>
            <w:t>Harari</w:t>
          </w:r>
        </w:p>
      </w:tc>
    </w:tr>
    <w:tr>
      <w:tc>
        <w:p>
          <w:r>
            <w:t>Bid Contract: </w:t>
          </w:r>
        </w:p>
      </w:tc>
      <w:tc>
        <w:p>
          <w:r>
            <w:t>49/2005</w:t>
          </w:r>
        </w:p>
      </w:tc>
    </w:tr>
    <w:tr>
      <w:tc>
        <w:p>
          <w:r>
            <w:t>Bid Date: </w:t>
          </w:r>
        </w:p>
      </w:tc>
      <w:tc>
        <w:p>
          <w:r>
            <w:t>6/27/2013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Harar</w:t>
          </w:r>
        </w:p>
      </w:tc>
      <w:tc>
        <w:p>
          <w:r>
            <w:t>Erer - Dodota</w:t>
          </w:r>
        </w:p>
      </w:tc>
      <w:tc>
        <w:p>
          <w:r>
            <w:t>Diredawa</w:t>
          </w:r>
        </w:p>
      </w:tc>
      <w:tc>
        <w:p>
          <w:r>
            <w:t>0 Km</w:t>
          </w:r>
        </w:p>
      </w:tc>
      <w:tc>
        <w:p>
          <w:r>
            <w:t>33.00</w:t>
          </w:r>
        </w:p>
      </w:tc>
    </w:tr>
    <w:tr>
      <w:tc>
        <w:p>
          <w:r>
            <w:t>2</w:t>
          </w:r>
        </w:p>
      </w:tc>
      <w:tc>
        <w:p>
          <w:r>
            <w:t>Harar</w:t>
          </w:r>
        </w:p>
      </w:tc>
      <w:tc>
        <w:p>
          <w:r>
            <w:t>Meyaye</w:t>
          </w:r>
        </w:p>
      </w:tc>
      <w:tc>
        <w:p>
          <w:r>
            <w:t>Diredawa</w:t>
          </w:r>
        </w:p>
      </w:tc>
      <w:tc>
        <w:p>
          <w:r>
            <w:t>0 Km</w:t>
          </w:r>
        </w:p>
      </w:tc>
      <w:tc>
        <w:p>
          <w:r>
            <w:t>32.00</w:t>
          </w:r>
        </w:p>
      </w:tc>
    </w:tr>
    <w:tr>
      <w:tc>
        <w:p>
          <w:r>
            <w:t>3</w:t>
          </w:r>
        </w:p>
      </w:tc>
      <w:tc>
        <w:p>
          <w:r>
            <w:t>Harar</w:t>
          </w:r>
        </w:p>
      </w:tc>
      <w:tc>
        <w:p>
          <w:r>
            <w:t>Sofi - Del</w:t>
          </w:r>
        </w:p>
      </w:tc>
      <w:tc>
        <w:p>
          <w:r>
            <w:t>Diredawa</w:t>
          </w:r>
        </w:p>
      </w:tc>
      <w:tc>
        <w:p>
          <w:r>
            <w:t>0 Km</w:t>
          </w:r>
        </w:p>
      </w:tc>
      <w:tc>
        <w:p>
          <w:r>
            <w:t>30.00</w:t>
          </w:r>
        </w:p>
      </w:tc>
    </w:tr>
    <w:tr>
      <w:tc>
        <w:p>
          <w:r>
            <w:t>4</w:t>
          </w:r>
        </w:p>
      </w:tc>
      <w:tc>
        <w:p>
          <w:r>
            <w:t>Harar</w:t>
          </w:r>
        </w:p>
      </w:tc>
      <w:tc>
        <w:p>
          <w:r>
            <w:t>Qile</w:t>
          </w:r>
        </w:p>
      </w:tc>
      <w:tc>
        <w:p>
          <w:r>
            <w:t>Shenile Diredawa</w:t>
          </w:r>
        </w:p>
      </w:tc>
      <w:tc>
        <w:p>
          <w:r>
            <w:t>0 Km</w:t>
          </w:r>
        </w:p>
      </w:tc>
      <w:tc>
        <w:p>
          <w:r>
            <w:t>33.00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d350ec80175546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